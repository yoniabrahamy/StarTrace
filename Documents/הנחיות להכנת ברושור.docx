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53" w:rsidRDefault="00313F53" w:rsidP="00F46FAC">
      <w:pPr>
        <w:jc w:val="center"/>
        <w:rPr>
          <w:rFonts w:hint="cs"/>
          <w:b/>
          <w:bCs/>
          <w:u w:val="single"/>
          <w:rtl/>
        </w:rPr>
      </w:pPr>
    </w:p>
    <w:p w:rsidR="00313F53" w:rsidRPr="00313F53" w:rsidRDefault="00313F53" w:rsidP="00313F53">
      <w:pPr>
        <w:spacing w:line="360" w:lineRule="auto"/>
        <w:jc w:val="center"/>
        <w:rPr>
          <w:b/>
          <w:bCs/>
          <w:sz w:val="24"/>
          <w:szCs w:val="24"/>
          <w:u w:val="single"/>
          <w:rtl/>
        </w:rPr>
      </w:pPr>
    </w:p>
    <w:p w:rsidR="00F46FAC" w:rsidRPr="00313F53" w:rsidRDefault="00F46FAC" w:rsidP="00313F53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313F53">
        <w:rPr>
          <w:b/>
          <w:bCs/>
          <w:sz w:val="24"/>
          <w:szCs w:val="24"/>
          <w:u w:val="single"/>
          <w:rtl/>
        </w:rPr>
        <w:t xml:space="preserve">הנחיות להכנת </w:t>
      </w:r>
      <w:r w:rsidRPr="00313F53">
        <w:rPr>
          <w:rFonts w:cs="Arial"/>
          <w:b/>
          <w:bCs/>
          <w:sz w:val="24"/>
          <w:szCs w:val="24"/>
          <w:u w:val="single"/>
          <w:rtl/>
        </w:rPr>
        <w:t>ברושור</w:t>
      </w:r>
    </w:p>
    <w:p w:rsidR="00F46FAC" w:rsidRPr="00313F53" w:rsidRDefault="00F46FAC" w:rsidP="00313F53">
      <w:pPr>
        <w:pStyle w:val="ListParagraph"/>
        <w:spacing w:line="360" w:lineRule="auto"/>
        <w:rPr>
          <w:sz w:val="24"/>
          <w:szCs w:val="24"/>
          <w:rtl/>
        </w:rPr>
      </w:pPr>
    </w:p>
    <w:p w:rsidR="00F46FAC" w:rsidRPr="00313F53" w:rsidRDefault="00F46FAC" w:rsidP="00313F5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13F53">
        <w:rPr>
          <w:sz w:val="24"/>
          <w:szCs w:val="24"/>
          <w:rtl/>
        </w:rPr>
        <w:t>מידות ה</w:t>
      </w:r>
      <w:r w:rsidRPr="00313F53">
        <w:rPr>
          <w:rFonts w:cs="Arial"/>
          <w:sz w:val="24"/>
          <w:szCs w:val="24"/>
          <w:rtl/>
        </w:rPr>
        <w:t>ברושור</w:t>
      </w:r>
      <w:r w:rsidRPr="00313F53">
        <w:rPr>
          <w:sz w:val="24"/>
          <w:szCs w:val="24"/>
          <w:rtl/>
        </w:rPr>
        <w:t xml:space="preserve"> רוחב: 20.5 ס"מ גובה: 14.3 ס"מ.</w:t>
      </w:r>
    </w:p>
    <w:p w:rsidR="00F46FAC" w:rsidRDefault="00F46FAC" w:rsidP="008354EF">
      <w:pPr>
        <w:pStyle w:val="ListParagraph"/>
        <w:numPr>
          <w:ilvl w:val="0"/>
          <w:numId w:val="1"/>
        </w:numPr>
        <w:spacing w:line="360" w:lineRule="auto"/>
        <w:rPr>
          <w:rFonts w:hint="cs"/>
          <w:sz w:val="24"/>
          <w:szCs w:val="24"/>
        </w:rPr>
      </w:pPr>
      <w:r w:rsidRPr="00313F53">
        <w:rPr>
          <w:sz w:val="24"/>
          <w:szCs w:val="24"/>
          <w:rtl/>
        </w:rPr>
        <w:t xml:space="preserve">ניתן </w:t>
      </w:r>
      <w:r w:rsidR="008354EF">
        <w:rPr>
          <w:rFonts w:hint="cs"/>
          <w:sz w:val="24"/>
          <w:szCs w:val="24"/>
          <w:rtl/>
        </w:rPr>
        <w:t>להשתמש ב</w:t>
      </w:r>
      <w:r w:rsidRPr="00313F53">
        <w:rPr>
          <w:sz w:val="24"/>
          <w:szCs w:val="24"/>
          <w:rtl/>
        </w:rPr>
        <w:t xml:space="preserve">אחת הדוגמאות שפרסמנו </w:t>
      </w:r>
      <w:r w:rsidR="008354EF">
        <w:rPr>
          <w:rFonts w:hint="cs"/>
          <w:sz w:val="24"/>
          <w:szCs w:val="24"/>
          <w:rtl/>
        </w:rPr>
        <w:t>ב</w:t>
      </w:r>
      <w:r w:rsidRPr="00313F53">
        <w:rPr>
          <w:sz w:val="24"/>
          <w:szCs w:val="24"/>
          <w:rtl/>
        </w:rPr>
        <w:t>תור בסיס להכנת ה</w:t>
      </w:r>
      <w:r w:rsidRPr="00313F53">
        <w:rPr>
          <w:rFonts w:cs="Arial"/>
          <w:sz w:val="24"/>
          <w:szCs w:val="24"/>
          <w:rtl/>
        </w:rPr>
        <w:t>ברושור</w:t>
      </w:r>
      <w:r w:rsidR="00C37F01">
        <w:rPr>
          <w:rFonts w:hint="cs"/>
          <w:sz w:val="24"/>
          <w:szCs w:val="24"/>
          <w:rtl/>
        </w:rPr>
        <w:t xml:space="preserve"> או</w:t>
      </w:r>
    </w:p>
    <w:p w:rsidR="00C37F01" w:rsidRDefault="00C37F01" w:rsidP="00C37F01">
      <w:pPr>
        <w:pStyle w:val="ListParagraph"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להכין לבד ולשמור על ההנחיות המופיעות כאן.</w:t>
      </w:r>
    </w:p>
    <w:p w:rsidR="00C37F01" w:rsidRPr="00313F53" w:rsidRDefault="00C37F01" w:rsidP="00C37F0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13F53">
        <w:rPr>
          <w:sz w:val="24"/>
          <w:szCs w:val="24"/>
          <w:rtl/>
        </w:rPr>
        <w:t xml:space="preserve">יש להגיש את קבצי המקור: </w:t>
      </w:r>
      <w:r w:rsidRPr="00313F53">
        <w:rPr>
          <w:sz w:val="24"/>
          <w:szCs w:val="24"/>
        </w:rPr>
        <w:t>PSD</w:t>
      </w:r>
      <w:r>
        <w:rPr>
          <w:sz w:val="24"/>
          <w:szCs w:val="24"/>
          <w:rtl/>
        </w:rPr>
        <w:t>,</w:t>
      </w:r>
      <w:r w:rsidRPr="00313F53">
        <w:rPr>
          <w:sz w:val="24"/>
          <w:szCs w:val="24"/>
          <w:rtl/>
        </w:rPr>
        <w:t xml:space="preserve"> </w:t>
      </w:r>
      <w:r w:rsidRPr="00313F53">
        <w:rPr>
          <w:sz w:val="24"/>
          <w:szCs w:val="24"/>
        </w:rPr>
        <w:t>PPT</w:t>
      </w:r>
      <w:r>
        <w:rPr>
          <w:rFonts w:hint="cs"/>
          <w:sz w:val="24"/>
          <w:szCs w:val="24"/>
          <w:rtl/>
        </w:rPr>
        <w:t xml:space="preserve"> או תוכנה אחרת.</w:t>
      </w:r>
    </w:p>
    <w:p w:rsidR="00F46FAC" w:rsidRPr="00313F53" w:rsidRDefault="00F46FAC" w:rsidP="00313F5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13F53">
        <w:rPr>
          <w:sz w:val="24"/>
          <w:szCs w:val="24"/>
          <w:rtl/>
        </w:rPr>
        <w:t>ניתן לשנות רקע, פונטים, מיקום אזור התמונה הטקסט או המלל.</w:t>
      </w:r>
    </w:p>
    <w:p w:rsidR="00F46FAC" w:rsidRPr="00313F53" w:rsidRDefault="00313F53" w:rsidP="00313F5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13F53">
        <w:rPr>
          <w:sz w:val="24"/>
          <w:szCs w:val="24"/>
          <w:rtl/>
        </w:rPr>
        <w:t>ניתן להוסיף במיד</w:t>
      </w:r>
      <w:r w:rsidRPr="00313F53">
        <w:rPr>
          <w:rFonts w:hint="cs"/>
          <w:sz w:val="24"/>
          <w:szCs w:val="24"/>
          <w:rtl/>
        </w:rPr>
        <w:t>ה ויש</w:t>
      </w:r>
      <w:r w:rsidR="00F46FAC" w:rsidRPr="00313F53">
        <w:rPr>
          <w:sz w:val="24"/>
          <w:szCs w:val="24"/>
          <w:rtl/>
        </w:rPr>
        <w:t xml:space="preserve"> לוגו לפרויקט.</w:t>
      </w:r>
    </w:p>
    <w:p w:rsidR="00F46FAC" w:rsidRPr="00313F53" w:rsidRDefault="00F46FAC" w:rsidP="00313F5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13F53">
        <w:rPr>
          <w:sz w:val="24"/>
          <w:szCs w:val="24"/>
          <w:rtl/>
        </w:rPr>
        <w:t>על ה</w:t>
      </w:r>
      <w:r w:rsidRPr="00313F53">
        <w:rPr>
          <w:rFonts w:cs="Arial"/>
          <w:sz w:val="24"/>
          <w:szCs w:val="24"/>
          <w:rtl/>
        </w:rPr>
        <w:t>ברושור</w:t>
      </w:r>
      <w:r w:rsidRPr="00313F53">
        <w:rPr>
          <w:sz w:val="24"/>
          <w:szCs w:val="24"/>
          <w:rtl/>
        </w:rPr>
        <w:t xml:space="preserve"> להכיל:</w:t>
      </w:r>
    </w:p>
    <w:p w:rsidR="00F46FAC" w:rsidRPr="00313F53" w:rsidRDefault="00F46FAC" w:rsidP="00313F5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313F53">
        <w:rPr>
          <w:sz w:val="24"/>
          <w:szCs w:val="24"/>
          <w:rtl/>
        </w:rPr>
        <w:t>לוגו המכללה כפי שמופיע בדוגמא</w:t>
      </w:r>
    </w:p>
    <w:p w:rsidR="00F46FAC" w:rsidRPr="00313F53" w:rsidRDefault="00F46FAC" w:rsidP="00313F5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313F53">
        <w:rPr>
          <w:sz w:val="24"/>
          <w:szCs w:val="24"/>
          <w:rtl/>
        </w:rPr>
        <w:t>שם הפרויקט</w:t>
      </w:r>
    </w:p>
    <w:p w:rsidR="00F46FAC" w:rsidRPr="00313F53" w:rsidRDefault="00F46FAC" w:rsidP="00313F5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313F53">
        <w:rPr>
          <w:sz w:val="24"/>
          <w:szCs w:val="24"/>
          <w:rtl/>
        </w:rPr>
        <w:t>תמונה או אובייקטים וויזואליים המשקפים את הפרויקט.</w:t>
      </w:r>
    </w:p>
    <w:p w:rsidR="00F46FAC" w:rsidRPr="00313F53" w:rsidRDefault="00F46FAC" w:rsidP="00313F5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313F53">
        <w:rPr>
          <w:sz w:val="24"/>
          <w:szCs w:val="24"/>
          <w:rtl/>
        </w:rPr>
        <w:t xml:space="preserve">מלל קצר ומתומצת </w:t>
      </w:r>
      <w:r w:rsidR="00313F53" w:rsidRPr="00313F53">
        <w:rPr>
          <w:rFonts w:hint="cs"/>
          <w:sz w:val="24"/>
          <w:szCs w:val="24"/>
          <w:rtl/>
        </w:rPr>
        <w:t>המכיל משפטים קצרים הממחישים את היכולות/התכונות/השרותים אותם מספק המוצר.</w:t>
      </w:r>
    </w:p>
    <w:p w:rsidR="00F46FAC" w:rsidRPr="00313F53" w:rsidRDefault="00F46FAC" w:rsidP="00313F5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313F53">
        <w:rPr>
          <w:sz w:val="24"/>
          <w:szCs w:val="24"/>
          <w:rtl/>
        </w:rPr>
        <w:t>פרטים אודות חברי הקבוצה: שם וכתובת מייל.</w:t>
      </w:r>
    </w:p>
    <w:p w:rsidR="00F46FAC" w:rsidRPr="00313F53" w:rsidRDefault="00F46FAC" w:rsidP="00313F5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313F53">
        <w:rPr>
          <w:sz w:val="24"/>
          <w:szCs w:val="24"/>
          <w:rtl/>
        </w:rPr>
        <w:t>שם המנחה</w:t>
      </w:r>
    </w:p>
    <w:p w:rsidR="00F46FAC" w:rsidRPr="00313F53" w:rsidRDefault="00F46FAC" w:rsidP="00313F5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313F53">
        <w:rPr>
          <w:sz w:val="24"/>
          <w:szCs w:val="24"/>
          <w:rtl/>
        </w:rPr>
        <w:t>כתובת לאתר אינטרנט במידה וקיים</w:t>
      </w:r>
    </w:p>
    <w:p w:rsidR="00F46FAC" w:rsidRPr="00313F53" w:rsidRDefault="00F46FAC" w:rsidP="008354E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13F53">
        <w:rPr>
          <w:sz w:val="24"/>
          <w:szCs w:val="24"/>
          <w:rtl/>
        </w:rPr>
        <w:t>שוליים: יש לשמור על מרווח של לפחות 1 ס"מ בצד שמאל על מנת להשאיר מקום לכריכה.</w:t>
      </w:r>
    </w:p>
    <w:p w:rsidR="00F46FAC" w:rsidRDefault="00F46FAC" w:rsidP="00313F5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13F53">
        <w:rPr>
          <w:sz w:val="24"/>
          <w:szCs w:val="24"/>
          <w:rtl/>
        </w:rPr>
        <w:t>הכיתוב באנגלית בלבד.</w:t>
      </w:r>
    </w:p>
    <w:p w:rsidR="00C37F01" w:rsidRPr="00313F53" w:rsidRDefault="00C37F01" w:rsidP="00C37F0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שימו לב כי התמונות שתשמשו </w:t>
      </w:r>
      <w:bookmarkStart w:id="0" w:name="_GoBack"/>
      <w:bookmarkEnd w:id="0"/>
      <w:r>
        <w:rPr>
          <w:rFonts w:hint="cs"/>
          <w:sz w:val="24"/>
          <w:szCs w:val="24"/>
          <w:rtl/>
        </w:rPr>
        <w:t>הם באיכות טובה ולא מפוקסלים.</w:t>
      </w:r>
    </w:p>
    <w:p w:rsidR="00F46FAC" w:rsidRDefault="00F46FAC" w:rsidP="00313F53">
      <w:pPr>
        <w:pStyle w:val="ListParagraph"/>
        <w:spacing w:line="360" w:lineRule="auto"/>
        <w:rPr>
          <w:rFonts w:hint="cs"/>
        </w:rPr>
      </w:pPr>
    </w:p>
    <w:p w:rsidR="00F46FAC" w:rsidRDefault="00F46FAC" w:rsidP="00313F53">
      <w:pPr>
        <w:spacing w:line="360" w:lineRule="auto"/>
        <w:rPr>
          <w:rFonts w:asciiTheme="minorBidi" w:hAnsiTheme="minorBidi"/>
          <w:sz w:val="24"/>
          <w:szCs w:val="24"/>
        </w:rPr>
      </w:pPr>
    </w:p>
    <w:p w:rsidR="00202E4E" w:rsidRPr="00F46FAC" w:rsidRDefault="00202E4E" w:rsidP="00313F53">
      <w:pPr>
        <w:spacing w:line="360" w:lineRule="auto"/>
        <w:rPr>
          <w:rFonts w:asciiTheme="minorBidi" w:hAnsiTheme="minorBidi"/>
          <w:sz w:val="24"/>
          <w:szCs w:val="24"/>
        </w:rPr>
      </w:pPr>
    </w:p>
    <w:p w:rsidR="00313F53" w:rsidRPr="00F46FAC" w:rsidRDefault="00313F53">
      <w:pPr>
        <w:spacing w:line="360" w:lineRule="auto"/>
        <w:rPr>
          <w:rFonts w:asciiTheme="minorBidi" w:hAnsiTheme="minorBidi"/>
          <w:sz w:val="24"/>
          <w:szCs w:val="24"/>
        </w:rPr>
      </w:pPr>
    </w:p>
    <w:sectPr w:rsidR="00313F53" w:rsidRPr="00F46FAC" w:rsidSect="008354EF">
      <w:headerReference w:type="default" r:id="rId8"/>
      <w:footerReference w:type="default" r:id="rId9"/>
      <w:pgSz w:w="11906" w:h="16838"/>
      <w:pgMar w:top="1440" w:right="1800" w:bottom="1440" w:left="170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3D3" w:rsidRDefault="008F63D3" w:rsidP="00357DFA">
      <w:pPr>
        <w:spacing w:after="0" w:line="240" w:lineRule="auto"/>
      </w:pPr>
      <w:r>
        <w:separator/>
      </w:r>
    </w:p>
  </w:endnote>
  <w:endnote w:type="continuationSeparator" w:id="0">
    <w:p w:rsidR="008F63D3" w:rsidRDefault="008F63D3" w:rsidP="00357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DFA" w:rsidRDefault="00357DFA" w:rsidP="00357DFA">
    <w:pPr>
      <w:pStyle w:val="Footer"/>
    </w:pPr>
  </w:p>
  <w:p w:rsidR="00357DFA" w:rsidRDefault="00357DFA">
    <w:pPr>
      <w:pStyle w:val="Footer"/>
    </w:pPr>
    <w:r w:rsidRPr="00F03D14">
      <w:rPr>
        <w:noProof/>
      </w:rPr>
      <w:drawing>
        <wp:inline distT="0" distB="0" distL="0" distR="0" wp14:anchorId="5CFA0CF5" wp14:editId="7FD00B1C">
          <wp:extent cx="3594100" cy="620395"/>
          <wp:effectExtent l="0" t="0" r="6350" b="8255"/>
          <wp:docPr id="6" name="תמונה 58" descr="C:\Documents and Settings\roman\Desktop\0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58" descr="C:\Documents and Settings\roman\Desktop\02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0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3D3" w:rsidRDefault="008F63D3" w:rsidP="00357DFA">
      <w:pPr>
        <w:spacing w:after="0" w:line="240" w:lineRule="auto"/>
      </w:pPr>
      <w:r>
        <w:separator/>
      </w:r>
    </w:p>
  </w:footnote>
  <w:footnote w:type="continuationSeparator" w:id="0">
    <w:p w:rsidR="008F63D3" w:rsidRDefault="008F63D3" w:rsidP="00357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DFA" w:rsidRDefault="00F46FAC" w:rsidP="00357DFA">
    <w:pPr>
      <w:pStyle w:val="Header"/>
      <w:rPr>
        <w:rtl/>
      </w:rPr>
    </w:pPr>
    <w:r>
      <w:rPr>
        <w:noProof/>
        <w:rtl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-273050</wp:posOffset>
          </wp:positionH>
          <wp:positionV relativeFrom="paragraph">
            <wp:posOffset>49530</wp:posOffset>
          </wp:positionV>
          <wp:extent cx="943610" cy="707390"/>
          <wp:effectExtent l="0" t="0" r="8890" b="0"/>
          <wp:wrapNone/>
          <wp:docPr id="4" name="Picture 4" descr="288562 michlala leminh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88562 michlala leminh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3610" cy="707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57DFA" w:rsidRDefault="00357DFA">
    <w:pPr>
      <w:pStyle w:val="Header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50E38548" wp14:editId="437D03C2">
          <wp:simplePos x="0" y="0"/>
          <wp:positionH relativeFrom="margin">
            <wp:align>right</wp:align>
          </wp:positionH>
          <wp:positionV relativeFrom="paragraph">
            <wp:posOffset>285750</wp:posOffset>
          </wp:positionV>
          <wp:extent cx="3458210" cy="398145"/>
          <wp:effectExtent l="0" t="0" r="8890" b="1905"/>
          <wp:wrapTopAndBottom/>
          <wp:docPr id="5" name="Picture 5" descr="C:\Users\dorond\Desktop\בית הספר למדעי המחשב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orond\Desktop\בית הספר למדעי המחשב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58210" cy="398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357DFA" w:rsidRDefault="00357DFA">
    <w:pPr>
      <w:pStyle w:val="Header"/>
      <w:rPr>
        <w:rtl/>
      </w:rPr>
    </w:pPr>
  </w:p>
  <w:p w:rsidR="00357DFA" w:rsidRDefault="00357D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45B9E"/>
    <w:multiLevelType w:val="hybridMultilevel"/>
    <w:tmpl w:val="DAFCB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AC"/>
    <w:rsid w:val="000069AE"/>
    <w:rsid w:val="00133E54"/>
    <w:rsid w:val="00202E4E"/>
    <w:rsid w:val="00313F53"/>
    <w:rsid w:val="00357DFA"/>
    <w:rsid w:val="003B23AF"/>
    <w:rsid w:val="005B70E0"/>
    <w:rsid w:val="008354EF"/>
    <w:rsid w:val="008A5055"/>
    <w:rsid w:val="008F63D3"/>
    <w:rsid w:val="00A34C8E"/>
    <w:rsid w:val="00BA77A5"/>
    <w:rsid w:val="00C13D38"/>
    <w:rsid w:val="00C37F01"/>
    <w:rsid w:val="00E260FE"/>
    <w:rsid w:val="00EF65E5"/>
    <w:rsid w:val="00F4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737DF0-0293-418F-A790-5DD0630F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FAC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DFA"/>
  </w:style>
  <w:style w:type="paragraph" w:styleId="Footer">
    <w:name w:val="footer"/>
    <w:basedOn w:val="Normal"/>
    <w:link w:val="FooterChar"/>
    <w:uiPriority w:val="99"/>
    <w:unhideWhenUsed/>
    <w:rsid w:val="0035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DFA"/>
  </w:style>
  <w:style w:type="paragraph" w:styleId="BalloonText">
    <w:name w:val="Balloon Text"/>
    <w:basedOn w:val="Normal"/>
    <w:link w:val="BalloonTextChar"/>
    <w:uiPriority w:val="99"/>
    <w:semiHidden/>
    <w:unhideWhenUsed/>
    <w:rsid w:val="00357D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D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46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3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_CS_\&#1504;&#1497;&#1497;&#1512;%20&#1502;&#1499;&#1514;&#1489;&#1497;&#1501;\&#1489;&#1497;&#1514;%20&#1492;&#1505;&#1508;&#1512;%20&#1500;&#1502;&#1491;&#1506;&#1497;%20&#1492;&#1502;&#1495;&#1513;&#14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E558F-6822-4CC0-A174-180C6E0CF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בית הספר למדעי המחשב.dotx</Template>
  <TotalTime>15</TotalTime>
  <Pages>1</Pages>
  <Words>124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Doron daee</cp:lastModifiedBy>
  <cp:revision>4</cp:revision>
  <cp:lastPrinted>2013-11-04T10:20:00Z</cp:lastPrinted>
  <dcterms:created xsi:type="dcterms:W3CDTF">2015-05-03T13:00:00Z</dcterms:created>
  <dcterms:modified xsi:type="dcterms:W3CDTF">2015-05-04T12:26:00Z</dcterms:modified>
</cp:coreProperties>
</file>